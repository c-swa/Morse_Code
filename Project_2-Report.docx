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903CC0" w:rsidRDefault="00903CC0" w:rsidP="00C6554A">
      <w:pPr>
        <w:pStyle w:val="Title"/>
      </w:pPr>
    </w:p>
    <w:p w:rsidR="00903CC0" w:rsidRDefault="00903CC0" w:rsidP="00C6554A">
      <w:pPr>
        <w:pStyle w:val="Title"/>
      </w:pPr>
    </w:p>
    <w:p w:rsidR="00903CC0" w:rsidRDefault="00903CC0" w:rsidP="00C6554A">
      <w:pPr>
        <w:pStyle w:val="Title"/>
      </w:pPr>
    </w:p>
    <w:p w:rsidR="00903CC0" w:rsidRDefault="00903CC0" w:rsidP="00C6554A">
      <w:pPr>
        <w:pStyle w:val="Title"/>
      </w:pPr>
    </w:p>
    <w:p w:rsidR="00903CC0" w:rsidRDefault="00903CC0" w:rsidP="00C6554A">
      <w:pPr>
        <w:pStyle w:val="Title"/>
      </w:pPr>
    </w:p>
    <w:p w:rsidR="00C6554A" w:rsidRDefault="00903CC0" w:rsidP="00C6554A">
      <w:pPr>
        <w:pStyle w:val="Title"/>
      </w:pPr>
      <w:r>
        <w:t>Project 2: Morse Code</w:t>
      </w:r>
    </w:p>
    <w:p w:rsidR="00C6554A" w:rsidRPr="00D5413C" w:rsidRDefault="00903CC0" w:rsidP="00C6554A">
      <w:pPr>
        <w:pStyle w:val="Subtitle"/>
      </w:pPr>
      <w:r>
        <w:t>Cs303-kuhail</w:t>
      </w:r>
    </w:p>
    <w:p w:rsidR="00C6554A" w:rsidRDefault="00903CC0" w:rsidP="00903CC0">
      <w:pPr>
        <w:pStyle w:val="ContactInf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3CC0">
        <w:rPr>
          <w:sz w:val="32"/>
          <w:szCs w:val="32"/>
        </w:rPr>
        <w:t>Chris S</w:t>
      </w:r>
      <w:r>
        <w:rPr>
          <w:sz w:val="32"/>
          <w:szCs w:val="32"/>
        </w:rPr>
        <w:t>wayne, Michael Cu, Ny Tran, Justin Pfau</w:t>
      </w: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903CC0" w:rsidRPr="00903CC0" w:rsidRDefault="00903CC0" w:rsidP="00903CC0">
      <w:pPr>
        <w:pStyle w:val="ContactInfo"/>
        <w:jc w:val="left"/>
        <w:rPr>
          <w:sz w:val="32"/>
          <w:szCs w:val="32"/>
        </w:rPr>
      </w:pPr>
    </w:p>
    <w:p w:rsidR="00C6554A" w:rsidRPr="009D6E78" w:rsidRDefault="00903CC0" w:rsidP="00C6554A">
      <w:pPr>
        <w:pStyle w:val="Heading1"/>
        <w:rPr>
          <w:i/>
          <w:u w:val="single"/>
        </w:rPr>
      </w:pPr>
      <w:r w:rsidRPr="009D6E78">
        <w:rPr>
          <w:i/>
          <w:u w:val="single"/>
        </w:rPr>
        <w:lastRenderedPageBreak/>
        <w:t>PROBLEM</w:t>
      </w:r>
    </w:p>
    <w:p w:rsidR="00964990" w:rsidRPr="009D6E78" w:rsidRDefault="00575EC7" w:rsidP="009D6E7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created a program that will build a Morse code tree, simply put it should decode </w:t>
      </w:r>
      <w:r w:rsidR="009E4A0F">
        <w:rPr>
          <w:sz w:val="24"/>
          <w:szCs w:val="24"/>
        </w:rPr>
        <w:t xml:space="preserve">a message using the Morse tree that will be built. </w:t>
      </w:r>
      <w:r w:rsidR="00C0355F">
        <w:rPr>
          <w:sz w:val="24"/>
          <w:szCs w:val="24"/>
        </w:rPr>
        <w:t>We’ll read in th</w:t>
      </w:r>
      <w:r w:rsidR="009216DA">
        <w:rPr>
          <w:sz w:val="24"/>
          <w:szCs w:val="24"/>
        </w:rPr>
        <w:t>e given file to build the tree.</w:t>
      </w:r>
    </w:p>
    <w:p w:rsidR="00C6554A" w:rsidRPr="009D6E78" w:rsidRDefault="00903CC0" w:rsidP="00C6554A">
      <w:pPr>
        <w:pStyle w:val="Heading2"/>
        <w:rPr>
          <w:i/>
          <w:sz w:val="32"/>
          <w:szCs w:val="32"/>
          <w:u w:val="single"/>
        </w:rPr>
      </w:pPr>
      <w:r w:rsidRPr="009D6E78">
        <w:rPr>
          <w:i/>
          <w:sz w:val="32"/>
          <w:szCs w:val="32"/>
          <w:u w:val="single"/>
        </w:rPr>
        <w:t>Solution</w:t>
      </w:r>
    </w:p>
    <w:p w:rsidR="002C74C0" w:rsidRPr="00AC6CAC" w:rsidRDefault="00AC6CAC" w:rsidP="00AC6CAC">
      <w:pPr>
        <w:spacing w:line="480" w:lineRule="auto"/>
        <w:rPr>
          <w:sz w:val="24"/>
          <w:szCs w:val="24"/>
        </w:rPr>
      </w:pPr>
      <w:r w:rsidRPr="00AC6CAC">
        <w:rPr>
          <w:sz w:val="24"/>
          <w:szCs w:val="24"/>
        </w:rPr>
        <w:t>In the .h (header file):</w:t>
      </w:r>
    </w:p>
    <w:p w:rsidR="00AC6CAC" w:rsidRPr="00AC6CAC" w:rsidRDefault="00AC6CAC" w:rsidP="00AC6CAC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AC6CAC">
        <w:rPr>
          <w:sz w:val="24"/>
          <w:szCs w:val="24"/>
        </w:rPr>
        <w:t>We built a struct that will contain the data, left, and right node.</w:t>
      </w:r>
    </w:p>
    <w:p w:rsidR="00AC6CAC" w:rsidRDefault="00AC6CAC" w:rsidP="00AC6CAC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AC6CAC">
        <w:rPr>
          <w:sz w:val="24"/>
          <w:szCs w:val="24"/>
        </w:rPr>
        <w:t>This will be used to build the tree</w:t>
      </w:r>
    </w:p>
    <w:p w:rsidR="00671A7A" w:rsidRDefault="00671A7A" w:rsidP="002C727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:</w:t>
      </w:r>
    </w:p>
    <w:p w:rsidR="00671A7A" w:rsidRDefault="00671A7A" w:rsidP="00671A7A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Gets date from the file and imports it to the tree</w:t>
      </w:r>
    </w:p>
    <w:p w:rsidR="00671A7A" w:rsidRDefault="00671A7A" w:rsidP="00671A7A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Creates a map of the char and string</w:t>
      </w:r>
    </w:p>
    <w:p w:rsidR="00671A7A" w:rsidRDefault="00671A7A" w:rsidP="00671A7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main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:</w:t>
      </w:r>
    </w:p>
    <w:p w:rsidR="00671A7A" w:rsidRDefault="00671A7A" w:rsidP="00671A7A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Created the function </w:t>
      </w:r>
      <w:proofErr w:type="spellStart"/>
      <w:r>
        <w:rPr>
          <w:sz w:val="24"/>
          <w:szCs w:val="24"/>
        </w:rPr>
        <w:t>placeNode</w:t>
      </w:r>
      <w:proofErr w:type="spellEnd"/>
      <w:r>
        <w:rPr>
          <w:sz w:val="24"/>
          <w:szCs w:val="24"/>
        </w:rPr>
        <w:t xml:space="preserve"> to put the Node within the tree</w:t>
      </w:r>
    </w:p>
    <w:p w:rsidR="00671A7A" w:rsidRDefault="004C3C89" w:rsidP="00671A7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 tree is only one character, return that data</w:t>
      </w:r>
    </w:p>
    <w:p w:rsidR="00671A7A" w:rsidRDefault="00671A7A" w:rsidP="00671A7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char is “</w:t>
      </w:r>
      <w:proofErr w:type="gramStart"/>
      <w:r>
        <w:rPr>
          <w:sz w:val="24"/>
          <w:szCs w:val="24"/>
        </w:rPr>
        <w:t>-“ go</w:t>
      </w:r>
      <w:proofErr w:type="gramEnd"/>
      <w:r w:rsidR="00DD6F37">
        <w:rPr>
          <w:sz w:val="24"/>
          <w:szCs w:val="24"/>
        </w:rPr>
        <w:t xml:space="preserve"> to the left of the tree and place the node</w:t>
      </w:r>
    </w:p>
    <w:p w:rsidR="00671A7A" w:rsidRDefault="00671A7A" w:rsidP="00671A7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char is “_”</w:t>
      </w:r>
      <w:r w:rsidR="00DD6F37">
        <w:rPr>
          <w:sz w:val="24"/>
          <w:szCs w:val="24"/>
        </w:rPr>
        <w:t xml:space="preserve"> go to the right of the tree and place the node</w:t>
      </w:r>
    </w:p>
    <w:p w:rsidR="008462FC" w:rsidRDefault="008B4C00" w:rsidP="00671A7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Else returns -1 </w:t>
      </w:r>
    </w:p>
    <w:p w:rsidR="00796938" w:rsidRDefault="004C3C89" w:rsidP="004C3C89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Created the function </w:t>
      </w:r>
      <w:proofErr w:type="spellStart"/>
      <w:r>
        <w:rPr>
          <w:sz w:val="24"/>
          <w:szCs w:val="24"/>
        </w:rPr>
        <w:t>createTree</w:t>
      </w:r>
      <w:proofErr w:type="spellEnd"/>
      <w:r>
        <w:rPr>
          <w:sz w:val="24"/>
          <w:szCs w:val="24"/>
        </w:rPr>
        <w:t xml:space="preserve"> </w:t>
      </w:r>
    </w:p>
    <w:p w:rsidR="004C3C89" w:rsidRDefault="004C3C89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Creates the tree for each piece of data given</w:t>
      </w:r>
    </w:p>
    <w:p w:rsidR="004C3C89" w:rsidRDefault="004C3C89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Iterates through the entire file to create the tree</w:t>
      </w:r>
    </w:p>
    <w:p w:rsidR="004C3C89" w:rsidRDefault="004C3C89" w:rsidP="004C3C89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</w:t>
      </w:r>
      <w:proofErr w:type="spellStart"/>
      <w:r>
        <w:rPr>
          <w:sz w:val="24"/>
          <w:szCs w:val="24"/>
        </w:rPr>
        <w:t>searchMorse</w:t>
      </w:r>
      <w:proofErr w:type="spellEnd"/>
    </w:p>
    <w:p w:rsidR="004C3C89" w:rsidRDefault="00A47CAF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Searches to find the decoded character</w:t>
      </w:r>
    </w:p>
    <w:p w:rsidR="00A47CAF" w:rsidRDefault="00A47CAF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found, return that data</w:t>
      </w:r>
    </w:p>
    <w:p w:rsidR="00A47CAF" w:rsidRDefault="00A47CAF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the character is </w:t>
      </w:r>
      <w:proofErr w:type="gramStart"/>
      <w:r>
        <w:rPr>
          <w:sz w:val="24"/>
          <w:szCs w:val="24"/>
        </w:rPr>
        <w:t>“.“</w:t>
      </w:r>
      <w:proofErr w:type="gramEnd"/>
      <w:r>
        <w:rPr>
          <w:sz w:val="24"/>
          <w:szCs w:val="24"/>
        </w:rPr>
        <w:t xml:space="preserve"> go left in the tree</w:t>
      </w:r>
    </w:p>
    <w:p w:rsidR="00A47CAF" w:rsidRDefault="00A47CAF" w:rsidP="004C3C89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 character is “_” go right in the tree</w:t>
      </w:r>
    </w:p>
    <w:p w:rsidR="00A47CAF" w:rsidRDefault="00A47CAF" w:rsidP="00A47CAF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main will: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Open and read the data from morse.txt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Sets the variables and delimiter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Takes the spaces out of the encoded string and pushes them to the encoder string, along with the token, and a breakpoint and watch variables.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Adds all the converted letters to the encoded vector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Reverses the order of the encoded vector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Prints out the Morse code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Creates a tree based on the given string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Decodes the string from the encoded vector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Reverses the string from the encoded vector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Prints out the decoded vector correctly</w:t>
      </w:r>
    </w:p>
    <w:p w:rsidR="00A47CAF" w:rsidRDefault="00A47CAF" w:rsidP="00A47CA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Algorithm Efficiencies:</w:t>
      </w:r>
    </w:p>
    <w:p w:rsidR="00A47CAF" w:rsidRDefault="00A47CAF" w:rsidP="00A47CAF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placeNode</w:t>
      </w:r>
      <w:proofErr w:type="spellEnd"/>
      <w:r>
        <w:rPr>
          <w:sz w:val="24"/>
          <w:szCs w:val="24"/>
        </w:rPr>
        <w:t>: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Worst Case: O(N)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Best Case: O(N)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Goes to every node and ends at the right most, so goes through N nodes</w:t>
      </w:r>
    </w:p>
    <w:p w:rsidR="00A47CAF" w:rsidRDefault="00A47CAF" w:rsidP="00A47CAF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searchMorse</w:t>
      </w:r>
      <w:proofErr w:type="spellEnd"/>
      <w:r>
        <w:rPr>
          <w:sz w:val="24"/>
          <w:szCs w:val="24"/>
        </w:rPr>
        <w:t>: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Worst Case: O(N)</w:t>
      </w:r>
    </w:p>
    <w:p w:rsidR="00A47CAF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Best Case: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:rsidR="00A47CAF" w:rsidRPr="00E22FA3" w:rsidRDefault="00A47CAF" w:rsidP="00A47CAF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Goes </w:t>
      </w:r>
      <w:r w:rsidR="00E22FA3">
        <w:rPr>
          <w:sz w:val="24"/>
          <w:szCs w:val="24"/>
        </w:rPr>
        <w:t>to every node</w:t>
      </w:r>
    </w:p>
    <w:p w:rsidR="00A47CAF" w:rsidRPr="00A47CAF" w:rsidRDefault="00A47CAF" w:rsidP="00A47CA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UML Diagram: </w:t>
      </w:r>
    </w:p>
    <w:p w:rsidR="00E22FA3" w:rsidRDefault="00A47CAF" w:rsidP="00671A7A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CC55D7" wp14:editId="0DF279A8">
            <wp:extent cx="4303685" cy="4467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93" cy="44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A3" w:rsidRDefault="00E22FA3" w:rsidP="00671A7A">
      <w:pPr>
        <w:spacing w:line="480" w:lineRule="auto"/>
        <w:rPr>
          <w:sz w:val="24"/>
          <w:szCs w:val="24"/>
        </w:rPr>
      </w:pPr>
    </w:p>
    <w:p w:rsidR="00671A7A" w:rsidRDefault="00A47CAF" w:rsidP="00671A7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A47CAF" w:rsidRDefault="00A47CAF" w:rsidP="00A47C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5" w:name="_GoBack"/>
      <w:bookmarkEnd w:id="5"/>
    </w:p>
    <w:p w:rsidR="00A47CAF" w:rsidRDefault="00A47CAF" w:rsidP="00A47CAF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https://www.geeksforgeeks.org/binary-search-tree-set-1-search-and-insertion/</w:t>
        </w:r>
      </w:hyperlink>
    </w:p>
    <w:p w:rsidR="00A47CAF" w:rsidRDefault="00A47CAF" w:rsidP="00A47CAF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https://www.geeksforgeeks.org/linked-complete-binary-tree-its-creation/</w:t>
        </w:r>
      </w:hyperlink>
    </w:p>
    <w:p w:rsidR="00A47CAF" w:rsidRDefault="00A47CAF" w:rsidP="00A47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Reference:</w:t>
      </w:r>
    </w:p>
    <w:p w:rsidR="00A47CAF" w:rsidRDefault="00A47CAF" w:rsidP="00A47CAF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</w:t>
        </w:r>
      </w:hyperlink>
    </w:p>
    <w:p w:rsidR="00A47CAF" w:rsidRDefault="00A47CAF" w:rsidP="00A47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187586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http://www.cplusplus.com/reference/vector/vector/?kw=vector</w:t>
        </w:r>
      </w:hyperlink>
    </w:p>
    <w:p w:rsidR="00A47CAF" w:rsidRPr="00671A7A" w:rsidRDefault="00A47CAF" w:rsidP="00671A7A">
      <w:pPr>
        <w:spacing w:line="480" w:lineRule="auto"/>
        <w:rPr>
          <w:sz w:val="24"/>
          <w:szCs w:val="24"/>
        </w:rPr>
      </w:pPr>
    </w:p>
    <w:p w:rsidR="007775F2" w:rsidRPr="007775F2" w:rsidRDefault="007775F2" w:rsidP="007775F2">
      <w:pPr>
        <w:spacing w:line="480" w:lineRule="auto"/>
        <w:rPr>
          <w:sz w:val="24"/>
          <w:szCs w:val="24"/>
        </w:rPr>
      </w:pPr>
    </w:p>
    <w:sectPr w:rsidR="007775F2" w:rsidRPr="007775F2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C9" w:rsidRDefault="00465DC9" w:rsidP="00C6554A">
      <w:pPr>
        <w:spacing w:before="0" w:after="0" w:line="240" w:lineRule="auto"/>
      </w:pPr>
      <w:r>
        <w:separator/>
      </w:r>
    </w:p>
  </w:endnote>
  <w:endnote w:type="continuationSeparator" w:id="0">
    <w:p w:rsidR="00465DC9" w:rsidRDefault="00465DC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C9" w:rsidRDefault="00465DC9" w:rsidP="00C6554A">
      <w:pPr>
        <w:spacing w:before="0" w:after="0" w:line="240" w:lineRule="auto"/>
      </w:pPr>
      <w:r>
        <w:separator/>
      </w:r>
    </w:p>
  </w:footnote>
  <w:footnote w:type="continuationSeparator" w:id="0">
    <w:p w:rsidR="00465DC9" w:rsidRDefault="00465DC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DB71B06"/>
    <w:multiLevelType w:val="hybridMultilevel"/>
    <w:tmpl w:val="625E0A0A"/>
    <w:lvl w:ilvl="0" w:tplc="2806C12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C0"/>
    <w:rsid w:val="001D0B21"/>
    <w:rsid w:val="002554CD"/>
    <w:rsid w:val="00293B83"/>
    <w:rsid w:val="002B4294"/>
    <w:rsid w:val="002C7275"/>
    <w:rsid w:val="00333D0D"/>
    <w:rsid w:val="00465DC9"/>
    <w:rsid w:val="004C049F"/>
    <w:rsid w:val="004C3C89"/>
    <w:rsid w:val="005000E2"/>
    <w:rsid w:val="00575EC7"/>
    <w:rsid w:val="00671A7A"/>
    <w:rsid w:val="006A3CE7"/>
    <w:rsid w:val="007775F2"/>
    <w:rsid w:val="00796938"/>
    <w:rsid w:val="008462FC"/>
    <w:rsid w:val="008B4C00"/>
    <w:rsid w:val="00903CC0"/>
    <w:rsid w:val="009216DA"/>
    <w:rsid w:val="00964990"/>
    <w:rsid w:val="009D6E78"/>
    <w:rsid w:val="009E4A0F"/>
    <w:rsid w:val="00A47CAF"/>
    <w:rsid w:val="00AC6CAC"/>
    <w:rsid w:val="00C0355F"/>
    <w:rsid w:val="00C6554A"/>
    <w:rsid w:val="00DD6F37"/>
    <w:rsid w:val="00E22FA3"/>
    <w:rsid w:val="00ED7C44"/>
    <w:rsid w:val="00EE5B55"/>
    <w:rsid w:val="00F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CDC1"/>
  <w15:chartTrackingRefBased/>
  <w15:docId w15:val="{C81EAF8B-8CBF-4442-9359-69B1732C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C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search-tree-set-1-search-and-inser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vector/vector/?kw=vec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plusplus.com/reference/map/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ed-complete-binary-tree-its-creatio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v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Tran</dc:creator>
  <cp:keywords/>
  <dc:description/>
  <cp:lastModifiedBy>Tran, Ny V.(UMKC-Student)</cp:lastModifiedBy>
  <cp:revision>2</cp:revision>
  <dcterms:created xsi:type="dcterms:W3CDTF">2018-11-27T01:19:00Z</dcterms:created>
  <dcterms:modified xsi:type="dcterms:W3CDTF">2018-11-27T01:19:00Z</dcterms:modified>
</cp:coreProperties>
</file>